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6470"/>
      </w:tblGrid>
      <w:tr w:rsidR="001B2ABD" w14:paraId="7D5790B3" w14:textId="77777777" w:rsidTr="001B2ABD">
        <w:trPr>
          <w:trHeight w:val="4410"/>
        </w:trPr>
        <w:tc>
          <w:tcPr>
            <w:tcW w:w="3600" w:type="dxa"/>
            <w:vAlign w:val="bottom"/>
          </w:tcPr>
          <w:p w14:paraId="417F02E8" w14:textId="77777777" w:rsidR="001B2ABD" w:rsidRDefault="001B2ABD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98D10B6" wp14:editId="0AF53FC8">
                      <wp:extent cx="2122805" cy="2122805"/>
                      <wp:effectExtent l="0" t="0" r="0" b="0"/>
                      <wp:docPr id="2" name="Oval 2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22805" cy="212280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10"/>
                                <a:srcRect/>
                                <a:stretch>
                                  <a:fillRect/>
                                </a:stretch>
                              </a:blipFill>
                              <a:ln w="285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1A5EDC2B" id="Oval 2" o:spid="_x0000_s1026" alt="Title: Professional Headshot of Man" style="width:167.15pt;height:167.1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" stroked="f" strokeweight="2.25pt">
                      <v:fill r:id="rId11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720" w:type="dxa"/>
          </w:tcPr>
          <w:p w14:paraId="409F659C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  <w:vAlign w:val="bottom"/>
          </w:tcPr>
          <w:p w14:paraId="78B6C199" w14:textId="77777777" w:rsidR="00AA161C" w:rsidRPr="007A7AC3" w:rsidRDefault="00AA161C" w:rsidP="001B2ABD">
            <w:pPr>
              <w:pStyle w:val="Title"/>
              <w:rPr>
                <w:sz w:val="104"/>
                <w:szCs w:val="104"/>
              </w:rPr>
            </w:pPr>
            <w:r w:rsidRPr="007A7AC3">
              <w:rPr>
                <w:sz w:val="104"/>
                <w:szCs w:val="104"/>
              </w:rPr>
              <w:t xml:space="preserve">cain </w:t>
            </w:r>
          </w:p>
          <w:p w14:paraId="3E09D7A8" w14:textId="0EF56F2D" w:rsidR="001B2ABD" w:rsidRPr="007A7AC3" w:rsidRDefault="00AA161C" w:rsidP="001B2ABD">
            <w:pPr>
              <w:pStyle w:val="Title"/>
              <w:rPr>
                <w:sz w:val="104"/>
                <w:szCs w:val="104"/>
              </w:rPr>
            </w:pPr>
            <w:r w:rsidRPr="007A7AC3">
              <w:rPr>
                <w:sz w:val="104"/>
                <w:szCs w:val="104"/>
              </w:rPr>
              <w:t>Fritz</w:t>
            </w:r>
          </w:p>
          <w:p w14:paraId="1AA31489" w14:textId="5597EDB6" w:rsidR="001B2ABD" w:rsidRPr="00BF14DA" w:rsidRDefault="00AA161C" w:rsidP="001B2ABD">
            <w:pPr>
              <w:pStyle w:val="Subtitle"/>
              <w:rPr>
                <w:b/>
                <w:bCs/>
              </w:rPr>
            </w:pPr>
            <w:r w:rsidRPr="007A7AC3">
              <w:rPr>
                <w:b/>
                <w:bCs/>
                <w:color w:val="5A96C8"/>
                <w:spacing w:val="37"/>
                <w:w w:val="100"/>
                <w:sz w:val="28"/>
                <w:szCs w:val="24"/>
              </w:rPr>
              <w:t>Resume</w:t>
            </w:r>
            <w:r w:rsidR="007C4FD2" w:rsidRPr="007A7AC3">
              <w:rPr>
                <w:b/>
                <w:bCs/>
                <w:color w:val="5A96C8"/>
                <w:spacing w:val="37"/>
                <w:w w:val="100"/>
                <w:sz w:val="28"/>
                <w:szCs w:val="24"/>
              </w:rPr>
              <w:t xml:space="preserve"> 202</w:t>
            </w:r>
            <w:r w:rsidR="007C4FD2" w:rsidRPr="007A7AC3">
              <w:rPr>
                <w:b/>
                <w:bCs/>
                <w:color w:val="5A96C8"/>
                <w:spacing w:val="10"/>
                <w:w w:val="100"/>
                <w:sz w:val="28"/>
                <w:szCs w:val="24"/>
              </w:rPr>
              <w:t>1</w:t>
            </w:r>
          </w:p>
        </w:tc>
      </w:tr>
      <w:tr w:rsidR="001B2ABD" w14:paraId="31FAFAC1" w14:textId="77777777" w:rsidTr="001B2ABD">
        <w:tc>
          <w:tcPr>
            <w:tcW w:w="3600" w:type="dxa"/>
          </w:tcPr>
          <w:p w14:paraId="2357276D" w14:textId="08BB38A5" w:rsidR="001B2ABD" w:rsidRDefault="00DE0649" w:rsidP="00036450">
            <w:pPr>
              <w:pStyle w:val="Heading3"/>
            </w:pPr>
            <w:r>
              <w:t>About Me</w:t>
            </w:r>
          </w:p>
          <w:p w14:paraId="0EFFF900" w14:textId="37D8D722" w:rsidR="00036450" w:rsidRDefault="00DE0649" w:rsidP="00DE0649">
            <w:r>
              <w:t xml:space="preserve">Hello! My name is Cain, and I am a 22-year-old </w:t>
            </w:r>
            <w:r w:rsidR="005C1A36">
              <w:t xml:space="preserve">Media Arts </w:t>
            </w:r>
            <w:r>
              <w:t>student currently pursuing my Batchelor’s Degree w</w:t>
            </w:r>
            <w:r w:rsidR="005C1A36">
              <w:t xml:space="preserve">ith </w:t>
            </w:r>
            <w:r>
              <w:t xml:space="preserve">a minor in Business Administration at the University of Montana in Missoula, Montana. </w:t>
            </w:r>
          </w:p>
          <w:p w14:paraId="3870BCF9" w14:textId="580E64E9" w:rsidR="00DE0649" w:rsidRDefault="00DE0649" w:rsidP="00DE0649"/>
          <w:p w14:paraId="3B423149" w14:textId="71D25B6A" w:rsidR="00DE0649" w:rsidRDefault="0028441B" w:rsidP="00DE0649">
            <w:r>
              <w:t>Born &amp; raised in the</w:t>
            </w:r>
            <w:r w:rsidR="00BF14DA">
              <w:t xml:space="preserve"> small town</w:t>
            </w:r>
            <w:r w:rsidR="00DE0649">
              <w:t xml:space="preserve"> </w:t>
            </w:r>
            <w:r>
              <w:t xml:space="preserve">of </w:t>
            </w:r>
            <w:r w:rsidR="00DE0649">
              <w:t>Sturgis, South Dakota</w:t>
            </w:r>
            <w:r w:rsidR="00BF14DA">
              <w:t>,</w:t>
            </w:r>
            <w:r w:rsidR="00DE0649">
              <w:t xml:space="preserve"> </w:t>
            </w:r>
            <w:r w:rsidR="00997E4E">
              <w:t xml:space="preserve">I find myself </w:t>
            </w:r>
            <w:r w:rsidR="00173768">
              <w:t>grasping</w:t>
            </w:r>
            <w:r w:rsidR="00997E4E">
              <w:t xml:space="preserve"> </w:t>
            </w:r>
            <w:r w:rsidR="00BF14DA">
              <w:t xml:space="preserve">at </w:t>
            </w:r>
            <w:r w:rsidR="003F7F80">
              <w:t xml:space="preserve">any and </w:t>
            </w:r>
            <w:r w:rsidR="00A1455F">
              <w:t>all opportunities</w:t>
            </w:r>
            <w:r w:rsidR="00997E4E">
              <w:t xml:space="preserve"> to experience new places</w:t>
            </w:r>
            <w:r w:rsidR="003F7F80">
              <w:t xml:space="preserve">, </w:t>
            </w:r>
            <w:r w:rsidR="00997E4E">
              <w:t>and to meet new</w:t>
            </w:r>
            <w:r w:rsidR="004F4F11">
              <w:t xml:space="preserve"> </w:t>
            </w:r>
            <w:r w:rsidR="00BF14DA">
              <w:t xml:space="preserve">&amp; exciting </w:t>
            </w:r>
            <w:r w:rsidR="00997E4E">
              <w:t>people along the way.</w:t>
            </w:r>
          </w:p>
          <w:p w14:paraId="0D003BD0" w14:textId="77777777" w:rsidR="00036450" w:rsidRDefault="00036450" w:rsidP="00036450"/>
          <w:sdt>
            <w:sdtPr>
              <w:id w:val="-1954003311"/>
              <w:placeholder>
                <w:docPart w:val="3D74DB3055DB44408849004CA9688C70"/>
              </w:placeholder>
              <w:temporary/>
              <w:showingPlcHdr/>
              <w15:appearance w15:val="hidden"/>
            </w:sdtPr>
            <w:sdtEndPr/>
            <w:sdtContent>
              <w:p w14:paraId="5D0340A0" w14:textId="77777777" w:rsidR="00036450" w:rsidRPr="00CB0055" w:rsidRDefault="00CB0055" w:rsidP="00CB0055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sdt>
            <w:sdtPr>
              <w:id w:val="1111563247"/>
              <w:placeholder>
                <w:docPart w:val="88942E53581C8848B2920A44A328A357"/>
              </w:placeholder>
              <w:temporary/>
              <w:showingPlcHdr/>
              <w15:appearance w15:val="hidden"/>
            </w:sdtPr>
            <w:sdtEndPr/>
            <w:sdtContent>
              <w:p w14:paraId="60D31E74" w14:textId="77777777" w:rsidR="004D3011" w:rsidRDefault="004D3011" w:rsidP="004D3011">
                <w:r w:rsidRPr="00997E4E">
                  <w:rPr>
                    <w:u w:val="single"/>
                  </w:rPr>
                  <w:t>PHONE:</w:t>
                </w:r>
              </w:p>
            </w:sdtContent>
          </w:sdt>
          <w:p w14:paraId="1E442A4D" w14:textId="359AE96C" w:rsidR="004D3011" w:rsidRDefault="00997E4E" w:rsidP="004D3011">
            <w:r>
              <w:t>(605) 499-9041</w:t>
            </w:r>
          </w:p>
          <w:p w14:paraId="38177D80" w14:textId="77777777" w:rsidR="004D3011" w:rsidRPr="004D3011" w:rsidRDefault="004D3011" w:rsidP="004D3011"/>
          <w:p w14:paraId="5C05C402" w14:textId="6ACB0038" w:rsidR="004D3011" w:rsidRDefault="00BE33F4" w:rsidP="004D3011">
            <w:r w:rsidRPr="003F7F80">
              <w:rPr>
                <w:u w:val="single"/>
              </w:rPr>
              <w:t>ADDRESS</w:t>
            </w:r>
            <w:r>
              <w:t>:</w:t>
            </w:r>
          </w:p>
          <w:p w14:paraId="08D46500" w14:textId="3EE8BB56" w:rsidR="00BE33F4" w:rsidRDefault="00BE33F4" w:rsidP="004D3011">
            <w:r>
              <w:t>425 S. 5</w:t>
            </w:r>
            <w:r w:rsidRPr="00BE33F4">
              <w:rPr>
                <w:vertAlign w:val="superscript"/>
              </w:rPr>
              <w:t>th</w:t>
            </w:r>
            <w:r>
              <w:t xml:space="preserve"> St. E.</w:t>
            </w:r>
          </w:p>
          <w:p w14:paraId="51473B3D" w14:textId="4C7C9C75" w:rsidR="003F7F80" w:rsidRDefault="00BE33F4" w:rsidP="004D3011">
            <w:r>
              <w:t>Missoula, MT</w:t>
            </w:r>
            <w:r w:rsidR="003F7F80">
              <w:t xml:space="preserve"> 59801</w:t>
            </w:r>
          </w:p>
          <w:p w14:paraId="643D6BA6" w14:textId="77777777" w:rsidR="004D3011" w:rsidRDefault="004D3011" w:rsidP="004D3011"/>
          <w:sdt>
            <w:sdtPr>
              <w:id w:val="-240260293"/>
              <w:placeholder>
                <w:docPart w:val="B5BD175F2D5DCB4899EBB6705F882440"/>
              </w:placeholder>
              <w:temporary/>
              <w:showingPlcHdr/>
              <w15:appearance w15:val="hidden"/>
            </w:sdtPr>
            <w:sdtEndPr/>
            <w:sdtContent>
              <w:p w14:paraId="2357A0DD" w14:textId="77777777" w:rsidR="004D3011" w:rsidRDefault="004D3011" w:rsidP="004D3011">
                <w:r w:rsidRPr="00997E4E">
                  <w:rPr>
                    <w:u w:val="single"/>
                  </w:rPr>
                  <w:t>EMAIL:</w:t>
                </w:r>
              </w:p>
            </w:sdtContent>
          </w:sdt>
          <w:p w14:paraId="73C304CA" w14:textId="0D490A45" w:rsidR="00036450" w:rsidRPr="00E4381A" w:rsidRDefault="000A7852" w:rsidP="004D3011">
            <w:pPr>
              <w:rPr>
                <w:rStyle w:val="Hyperlink"/>
              </w:rPr>
            </w:pPr>
            <w:hyperlink r:id="rId12" w:history="1">
              <w:r w:rsidR="00997E4E" w:rsidRPr="00F41FAB">
                <w:rPr>
                  <w:rStyle w:val="Hyperlink"/>
                </w:rPr>
                <w:t>CainFritz@gmail.com</w:t>
              </w:r>
            </w:hyperlink>
            <w:r w:rsidR="00997E4E">
              <w:t xml:space="preserve"> </w:t>
            </w:r>
          </w:p>
          <w:p w14:paraId="1B9BB6AA" w14:textId="3EA5601C" w:rsidR="004D3011" w:rsidRPr="00CB0055" w:rsidRDefault="00997E4E" w:rsidP="00CB0055">
            <w:pPr>
              <w:pStyle w:val="Heading3"/>
            </w:pPr>
            <w:r>
              <w:t>My passions</w:t>
            </w:r>
          </w:p>
          <w:p w14:paraId="3FBB6635" w14:textId="41770451" w:rsidR="004D3011" w:rsidRDefault="00997E4E" w:rsidP="000B381C">
            <w:pPr>
              <w:pStyle w:val="ListParagraph"/>
              <w:numPr>
                <w:ilvl w:val="0"/>
                <w:numId w:val="3"/>
              </w:numPr>
              <w:spacing w:line="276" w:lineRule="auto"/>
            </w:pPr>
            <w:r>
              <w:t>Graphic</w:t>
            </w:r>
            <w:r w:rsidR="000B381C">
              <w:t xml:space="preserve"> Design,</w:t>
            </w:r>
            <w:r>
              <w:t xml:space="preserve"> </w:t>
            </w:r>
            <w:r w:rsidR="000B381C">
              <w:t xml:space="preserve">Typography, &amp; Color Design </w:t>
            </w:r>
          </w:p>
          <w:p w14:paraId="134CDFEA" w14:textId="65CFA2A2" w:rsidR="004D3011" w:rsidRDefault="000B381C" w:rsidP="000B381C">
            <w:pPr>
              <w:pStyle w:val="ListParagraph"/>
              <w:numPr>
                <w:ilvl w:val="0"/>
                <w:numId w:val="3"/>
              </w:numPr>
              <w:spacing w:line="276" w:lineRule="auto"/>
            </w:pPr>
            <w:r>
              <w:t xml:space="preserve">DIY </w:t>
            </w:r>
            <w:r w:rsidR="00997E4E">
              <w:t>Music</w:t>
            </w:r>
            <w:r>
              <w:t xml:space="preserve"> Production</w:t>
            </w:r>
          </w:p>
          <w:p w14:paraId="0736D3A0" w14:textId="415A7E03" w:rsidR="004D3011" w:rsidRDefault="00B25F3E" w:rsidP="000B381C">
            <w:pPr>
              <w:pStyle w:val="ListParagraph"/>
              <w:numPr>
                <w:ilvl w:val="0"/>
                <w:numId w:val="3"/>
              </w:numPr>
              <w:spacing w:line="276" w:lineRule="auto"/>
            </w:pPr>
            <w:r>
              <w:t>A</w:t>
            </w:r>
            <w:r w:rsidR="003F7F80">
              <w:t xml:space="preserve">dmiring Local </w:t>
            </w:r>
            <w:r>
              <w:t xml:space="preserve">Architecture </w:t>
            </w:r>
          </w:p>
          <w:p w14:paraId="73DD1C12" w14:textId="709A5559" w:rsidR="004D3011" w:rsidRDefault="00997E4E" w:rsidP="000B381C">
            <w:pPr>
              <w:pStyle w:val="ListParagraph"/>
              <w:numPr>
                <w:ilvl w:val="0"/>
                <w:numId w:val="3"/>
              </w:numPr>
              <w:spacing w:line="276" w:lineRule="auto"/>
            </w:pPr>
            <w:r>
              <w:t xml:space="preserve">Maintaining a Healthy </w:t>
            </w:r>
            <w:r w:rsidR="000B381C">
              <w:t xml:space="preserve">and Holistic </w:t>
            </w:r>
            <w:r>
              <w:t>Lifestyle</w:t>
            </w:r>
          </w:p>
          <w:p w14:paraId="5D615CC4" w14:textId="7A13C17B" w:rsidR="00E72C0E" w:rsidRPr="004D3011" w:rsidRDefault="00E72C0E" w:rsidP="004D3011"/>
        </w:tc>
        <w:tc>
          <w:tcPr>
            <w:tcW w:w="720" w:type="dxa"/>
          </w:tcPr>
          <w:p w14:paraId="7B30BB84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</w:tcPr>
          <w:sdt>
            <w:sdtPr>
              <w:id w:val="1049110328"/>
              <w:placeholder>
                <w:docPart w:val="7A432331197699409E0888A0778FFE96"/>
              </w:placeholder>
              <w:temporary/>
              <w:showingPlcHdr/>
              <w15:appearance w15:val="hidden"/>
            </w:sdtPr>
            <w:sdtEndPr/>
            <w:sdtContent>
              <w:p w14:paraId="1796C1DF" w14:textId="77777777" w:rsidR="001B2ABD" w:rsidRDefault="00E25A26" w:rsidP="00036450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0D9858DD" w14:textId="36B97E64" w:rsidR="00036450" w:rsidRPr="00DD7935" w:rsidRDefault="007C4FD2" w:rsidP="00B359E4">
            <w:pPr>
              <w:pStyle w:val="Heading4"/>
              <w:rPr>
                <w:sz w:val="20"/>
                <w:szCs w:val="24"/>
              </w:rPr>
            </w:pPr>
            <w:r w:rsidRPr="00DD7935">
              <w:rPr>
                <w:sz w:val="20"/>
                <w:szCs w:val="24"/>
              </w:rPr>
              <w:t>Sturgis Brown High School</w:t>
            </w:r>
          </w:p>
          <w:p w14:paraId="2895C963" w14:textId="2E90B3AD" w:rsidR="00036450" w:rsidRPr="00414E0A" w:rsidRDefault="007C4FD2" w:rsidP="00B359E4">
            <w:pPr>
              <w:pStyle w:val="Date"/>
              <w:rPr>
                <w:i/>
                <w:iCs/>
              </w:rPr>
            </w:pPr>
            <w:r w:rsidRPr="00414E0A">
              <w:rPr>
                <w:i/>
                <w:iCs/>
              </w:rPr>
              <w:t>2013</w:t>
            </w:r>
            <w:r w:rsidR="00036450" w:rsidRPr="00414E0A">
              <w:rPr>
                <w:i/>
                <w:iCs/>
              </w:rPr>
              <w:t xml:space="preserve"> - </w:t>
            </w:r>
            <w:r w:rsidRPr="00414E0A">
              <w:rPr>
                <w:i/>
                <w:iCs/>
              </w:rPr>
              <w:t>2017</w:t>
            </w:r>
          </w:p>
          <w:p w14:paraId="155BB029" w14:textId="1E137567" w:rsidR="004D3011" w:rsidRDefault="00195DC1" w:rsidP="00036450">
            <w:r>
              <w:t>Obtained High School diploma from SBHS</w:t>
            </w:r>
            <w:r w:rsidR="00036450" w:rsidRPr="00036450">
              <w:t xml:space="preserve"> </w:t>
            </w:r>
            <w:r>
              <w:t xml:space="preserve">while attending honors placement </w:t>
            </w:r>
            <w:r w:rsidR="00B25F3E">
              <w:t xml:space="preserve">courses </w:t>
            </w:r>
            <w:r w:rsidR="00A1455F">
              <w:t>as well as</w:t>
            </w:r>
            <w:r w:rsidR="00173768">
              <w:t xml:space="preserve"> </w:t>
            </w:r>
            <w:r w:rsidR="00B25F3E">
              <w:t xml:space="preserve">receiving </w:t>
            </w:r>
            <w:r>
              <w:t>dual-enrollment</w:t>
            </w:r>
            <w:r w:rsidR="00B25F3E">
              <w:t xml:space="preserve"> course credits</w:t>
            </w:r>
            <w:r>
              <w:t xml:space="preserve">. </w:t>
            </w:r>
          </w:p>
          <w:p w14:paraId="7981DC86" w14:textId="77777777" w:rsidR="00036450" w:rsidRDefault="00036450" w:rsidP="00036450"/>
          <w:p w14:paraId="05F5F366" w14:textId="0D1B0A15" w:rsidR="00036450" w:rsidRPr="00DD7935" w:rsidRDefault="005B70C1" w:rsidP="00B359E4">
            <w:pPr>
              <w:pStyle w:val="Heading4"/>
              <w:rPr>
                <w:sz w:val="20"/>
                <w:szCs w:val="24"/>
              </w:rPr>
            </w:pPr>
            <w:r w:rsidRPr="00DD7935">
              <w:rPr>
                <w:sz w:val="20"/>
                <w:szCs w:val="24"/>
              </w:rPr>
              <w:t>University of Montana</w:t>
            </w:r>
          </w:p>
          <w:p w14:paraId="47874720" w14:textId="30471C10" w:rsidR="00036450" w:rsidRPr="00414E0A" w:rsidRDefault="005B70C1" w:rsidP="00B359E4">
            <w:pPr>
              <w:pStyle w:val="Date"/>
              <w:rPr>
                <w:i/>
                <w:iCs/>
              </w:rPr>
            </w:pPr>
            <w:r w:rsidRPr="00414E0A">
              <w:rPr>
                <w:i/>
                <w:iCs/>
              </w:rPr>
              <w:t>2018</w:t>
            </w:r>
            <w:r w:rsidR="00036450" w:rsidRPr="00414E0A">
              <w:rPr>
                <w:i/>
                <w:iCs/>
              </w:rPr>
              <w:t xml:space="preserve"> - </w:t>
            </w:r>
            <w:r w:rsidRPr="00414E0A">
              <w:rPr>
                <w:i/>
                <w:iCs/>
              </w:rPr>
              <w:t>Present</w:t>
            </w:r>
          </w:p>
          <w:p w14:paraId="2BC083DF" w14:textId="759B75F7" w:rsidR="00036450" w:rsidRDefault="00195DC1" w:rsidP="00036450">
            <w:r>
              <w:t>3</w:t>
            </w:r>
            <w:r w:rsidRPr="00195DC1">
              <w:rPr>
                <w:vertAlign w:val="superscript"/>
              </w:rPr>
              <w:t>rd</w:t>
            </w:r>
            <w:r>
              <w:t xml:space="preserve"> year student at U of M currently pursuing </w:t>
            </w:r>
            <w:r w:rsidR="00B25F3E">
              <w:t>bachelor’s</w:t>
            </w:r>
            <w:r>
              <w:t xml:space="preserve"> degree in media arts with a </w:t>
            </w:r>
            <w:r w:rsidR="00B25F3E">
              <w:t xml:space="preserve">declared </w:t>
            </w:r>
            <w:r>
              <w:t xml:space="preserve">minor in business administration. </w:t>
            </w:r>
          </w:p>
          <w:sdt>
            <w:sdtPr>
              <w:id w:val="1001553383"/>
              <w:placeholder>
                <w:docPart w:val="FC23A664F015054C9B1E2E0579C34DED"/>
              </w:placeholder>
              <w:temporary/>
              <w:showingPlcHdr/>
              <w15:appearance w15:val="hidden"/>
            </w:sdtPr>
            <w:sdtEndPr/>
            <w:sdtContent>
              <w:p w14:paraId="138FD569" w14:textId="77777777" w:rsidR="00036450" w:rsidRDefault="00036450" w:rsidP="00036450">
                <w:pPr>
                  <w:pStyle w:val="Heading2"/>
                </w:pPr>
                <w:r w:rsidRPr="00036450">
                  <w:t>WORK EXPERIENCE</w:t>
                </w:r>
              </w:p>
            </w:sdtContent>
          </w:sdt>
          <w:p w14:paraId="0FFAD6FE" w14:textId="3CB728C7" w:rsidR="00036450" w:rsidRPr="00DD7935" w:rsidRDefault="005B70C1" w:rsidP="00B359E4">
            <w:pPr>
              <w:pStyle w:val="Heading4"/>
              <w:rPr>
                <w:bCs/>
                <w:sz w:val="20"/>
                <w:szCs w:val="24"/>
              </w:rPr>
            </w:pPr>
            <w:r w:rsidRPr="00DD7935">
              <w:rPr>
                <w:sz w:val="20"/>
                <w:szCs w:val="24"/>
              </w:rPr>
              <w:t xml:space="preserve">Traffic Control Services (TSC) </w:t>
            </w:r>
            <w:r w:rsidR="00DD7935" w:rsidRPr="00DD7935">
              <w:rPr>
                <w:color w:val="5A96C8"/>
                <w:sz w:val="20"/>
                <w:szCs w:val="24"/>
              </w:rPr>
              <w:t>–</w:t>
            </w:r>
            <w:r w:rsidR="00DD7935" w:rsidRPr="00DD7935">
              <w:rPr>
                <w:sz w:val="20"/>
                <w:szCs w:val="24"/>
              </w:rPr>
              <w:t xml:space="preserve"> </w:t>
            </w:r>
            <w:r w:rsidRPr="00DD7935">
              <w:rPr>
                <w:sz w:val="20"/>
                <w:szCs w:val="24"/>
              </w:rPr>
              <w:t>General Labor/Sub-Contractor</w:t>
            </w:r>
          </w:p>
          <w:p w14:paraId="25168A71" w14:textId="19B67022" w:rsidR="00036450" w:rsidRPr="00AD0321" w:rsidRDefault="005B70C1" w:rsidP="00B359E4">
            <w:pPr>
              <w:pStyle w:val="Date"/>
              <w:rPr>
                <w:i/>
                <w:iCs/>
              </w:rPr>
            </w:pPr>
            <w:r w:rsidRPr="00AD0321">
              <w:rPr>
                <w:i/>
                <w:iCs/>
              </w:rPr>
              <w:t xml:space="preserve">May 2019 </w:t>
            </w:r>
            <w:r w:rsidR="00036450" w:rsidRPr="00AD0321">
              <w:rPr>
                <w:i/>
                <w:iCs/>
              </w:rPr>
              <w:t>–</w:t>
            </w:r>
            <w:r w:rsidRPr="00AD0321">
              <w:rPr>
                <w:i/>
                <w:iCs/>
              </w:rPr>
              <w:t xml:space="preserve"> August 2019</w:t>
            </w:r>
          </w:p>
          <w:p w14:paraId="6CC9E56B" w14:textId="27AA808B" w:rsidR="00036450" w:rsidRDefault="00195DC1" w:rsidP="00036450">
            <w:r>
              <w:t xml:space="preserve">Duties </w:t>
            </w:r>
            <w:r w:rsidR="005B2AD3">
              <w:t xml:space="preserve">as traffic control assistant at TSC </w:t>
            </w:r>
            <w:proofErr w:type="gramStart"/>
            <w:r>
              <w:t>included;</w:t>
            </w:r>
            <w:proofErr w:type="gramEnd"/>
            <w:r>
              <w:t xml:space="preserve"> preparing and </w:t>
            </w:r>
            <w:r w:rsidR="00A1455F">
              <w:t>dismantling traffic projects</w:t>
            </w:r>
            <w:r>
              <w:t xml:space="preserve">, operating heavy </w:t>
            </w:r>
            <w:r w:rsidR="0028441B">
              <w:t>equipment</w:t>
            </w:r>
            <w:r>
              <w:t>, a</w:t>
            </w:r>
            <w:r w:rsidR="00A1455F">
              <w:t>nd working</w:t>
            </w:r>
            <w:r>
              <w:t xml:space="preserve"> with a small</w:t>
            </w:r>
            <w:r w:rsidR="005B2AD3">
              <w:t>, hard-working</w:t>
            </w:r>
            <w:r>
              <w:t xml:space="preserve"> team to meet the </w:t>
            </w:r>
            <w:r w:rsidR="005B2AD3">
              <w:t xml:space="preserve">individual </w:t>
            </w:r>
            <w:r>
              <w:t xml:space="preserve">needs of clients. </w:t>
            </w:r>
          </w:p>
          <w:p w14:paraId="187327F2" w14:textId="77777777" w:rsidR="004D3011" w:rsidRDefault="004D3011" w:rsidP="00036450"/>
          <w:p w14:paraId="14D01BF3" w14:textId="31920A62" w:rsidR="004D3011" w:rsidRPr="00DD7935" w:rsidRDefault="005B70C1" w:rsidP="00B359E4">
            <w:pPr>
              <w:pStyle w:val="Heading4"/>
              <w:rPr>
                <w:bCs/>
                <w:sz w:val="20"/>
                <w:szCs w:val="24"/>
              </w:rPr>
            </w:pPr>
            <w:r w:rsidRPr="00DD7935">
              <w:rPr>
                <w:sz w:val="20"/>
                <w:szCs w:val="24"/>
              </w:rPr>
              <w:t xml:space="preserve">Hunter Bay Coffee Roasters </w:t>
            </w:r>
            <w:r w:rsidR="00DD7935" w:rsidRPr="00DD7935">
              <w:rPr>
                <w:color w:val="5A96C8"/>
                <w:sz w:val="20"/>
                <w:szCs w:val="24"/>
              </w:rPr>
              <w:t>–</w:t>
            </w:r>
            <w:r w:rsidR="00DD7935" w:rsidRPr="00DD7935">
              <w:rPr>
                <w:sz w:val="20"/>
                <w:szCs w:val="24"/>
              </w:rPr>
              <w:t xml:space="preserve"> </w:t>
            </w:r>
            <w:r w:rsidRPr="00DD7935">
              <w:rPr>
                <w:sz w:val="20"/>
                <w:szCs w:val="24"/>
              </w:rPr>
              <w:t>Barista</w:t>
            </w:r>
          </w:p>
          <w:p w14:paraId="0ECCF320" w14:textId="56011B09" w:rsidR="004D3011" w:rsidRPr="00AD0321" w:rsidRDefault="005B70C1" w:rsidP="00B359E4">
            <w:pPr>
              <w:pStyle w:val="Date"/>
              <w:rPr>
                <w:i/>
                <w:iCs/>
              </w:rPr>
            </w:pPr>
            <w:r w:rsidRPr="00AD0321">
              <w:rPr>
                <w:i/>
                <w:iCs/>
              </w:rPr>
              <w:t xml:space="preserve">December 2019 </w:t>
            </w:r>
            <w:r w:rsidR="004D3011" w:rsidRPr="00AD0321">
              <w:rPr>
                <w:i/>
                <w:iCs/>
              </w:rPr>
              <w:t>–</w:t>
            </w:r>
            <w:r w:rsidRPr="00AD0321">
              <w:rPr>
                <w:i/>
                <w:iCs/>
              </w:rPr>
              <w:t xml:space="preserve"> </w:t>
            </w:r>
            <w:r w:rsidR="005C1A36" w:rsidRPr="00AD0321">
              <w:rPr>
                <w:i/>
                <w:iCs/>
              </w:rPr>
              <w:t>September</w:t>
            </w:r>
            <w:r w:rsidRPr="00AD0321">
              <w:rPr>
                <w:i/>
                <w:iCs/>
              </w:rPr>
              <w:t xml:space="preserve"> 2020</w:t>
            </w:r>
          </w:p>
          <w:p w14:paraId="6797CECA" w14:textId="081FC081" w:rsidR="004D3011" w:rsidRPr="004D3011" w:rsidRDefault="00195DC1" w:rsidP="004D3011">
            <w:r>
              <w:t xml:space="preserve">Responsibilities </w:t>
            </w:r>
            <w:r w:rsidR="005B2AD3">
              <w:t xml:space="preserve">as barista and small order cook at Hunter Bay </w:t>
            </w:r>
            <w:proofErr w:type="gramStart"/>
            <w:r>
              <w:t>included;</w:t>
            </w:r>
            <w:proofErr w:type="gramEnd"/>
            <w:r>
              <w:t xml:space="preserve"> </w:t>
            </w:r>
            <w:r w:rsidR="005B2AD3">
              <w:t>assisting customers with product information</w:t>
            </w:r>
            <w:r>
              <w:t xml:space="preserve">, </w:t>
            </w:r>
            <w:r w:rsidR="005B2AD3">
              <w:t>communicating with staff</w:t>
            </w:r>
            <w:r w:rsidR="00B25F3E">
              <w:t xml:space="preserve"> members</w:t>
            </w:r>
            <w:r w:rsidR="005B2AD3">
              <w:t xml:space="preserve"> to maximize efficiency, </w:t>
            </w:r>
            <w:r w:rsidR="00B25F3E">
              <w:t xml:space="preserve">and </w:t>
            </w:r>
            <w:r>
              <w:t xml:space="preserve">preparing outgoing products. </w:t>
            </w:r>
          </w:p>
          <w:p w14:paraId="45E5161E" w14:textId="77777777" w:rsidR="004D3011" w:rsidRDefault="004D3011" w:rsidP="00036450"/>
          <w:p w14:paraId="008E449C" w14:textId="67DCC421" w:rsidR="004D3011" w:rsidRPr="00DD7935" w:rsidRDefault="005B70C1" w:rsidP="00B359E4">
            <w:pPr>
              <w:pStyle w:val="Heading4"/>
              <w:rPr>
                <w:bCs/>
                <w:sz w:val="20"/>
                <w:szCs w:val="24"/>
              </w:rPr>
            </w:pPr>
            <w:r w:rsidRPr="00DD7935">
              <w:rPr>
                <w:sz w:val="20"/>
                <w:szCs w:val="24"/>
              </w:rPr>
              <w:t xml:space="preserve">University of Montana </w:t>
            </w:r>
            <w:r w:rsidRPr="00DD7935">
              <w:rPr>
                <w:color w:val="5A96C8"/>
                <w:sz w:val="20"/>
                <w:szCs w:val="24"/>
              </w:rPr>
              <w:t>–</w:t>
            </w:r>
            <w:r w:rsidRPr="00DD7935">
              <w:rPr>
                <w:sz w:val="20"/>
                <w:szCs w:val="24"/>
              </w:rPr>
              <w:t xml:space="preserve"> Maintenance Assistant</w:t>
            </w:r>
          </w:p>
          <w:p w14:paraId="6CEAC1A0" w14:textId="14CB807D" w:rsidR="004D3011" w:rsidRPr="00AD0321" w:rsidRDefault="005C1A36" w:rsidP="00B359E4">
            <w:pPr>
              <w:pStyle w:val="Date"/>
              <w:rPr>
                <w:i/>
                <w:iCs/>
              </w:rPr>
            </w:pPr>
            <w:r w:rsidRPr="00AD0321">
              <w:rPr>
                <w:i/>
                <w:iCs/>
              </w:rPr>
              <w:t xml:space="preserve">August 2019 – December 2019 / August 2020 </w:t>
            </w:r>
            <w:r w:rsidR="004D3011" w:rsidRPr="00AD0321">
              <w:rPr>
                <w:i/>
                <w:iCs/>
              </w:rPr>
              <w:t>–</w:t>
            </w:r>
            <w:r w:rsidRPr="00AD0321">
              <w:rPr>
                <w:i/>
                <w:iCs/>
              </w:rPr>
              <w:t xml:space="preserve"> Present</w:t>
            </w:r>
          </w:p>
          <w:p w14:paraId="485BCFD6" w14:textId="537A38A1" w:rsidR="004D3011" w:rsidRDefault="00195DC1" w:rsidP="00036450">
            <w:r>
              <w:t xml:space="preserve">Nightly custodial assistant </w:t>
            </w:r>
            <w:r w:rsidR="005B2AD3">
              <w:t xml:space="preserve">for University of Montana currently </w:t>
            </w:r>
            <w:r w:rsidR="000B381C">
              <w:t>completing</w:t>
            </w:r>
            <w:r w:rsidR="005B2AD3">
              <w:t xml:space="preserve"> </w:t>
            </w:r>
            <w:r w:rsidR="001421DA">
              <w:t xml:space="preserve">routine </w:t>
            </w:r>
            <w:r w:rsidR="005B2AD3">
              <w:t xml:space="preserve">maintenance </w:t>
            </w:r>
            <w:r w:rsidR="000B381C">
              <w:t xml:space="preserve">tasks </w:t>
            </w:r>
            <w:r w:rsidR="005B2AD3">
              <w:t>independently</w:t>
            </w:r>
            <w:r w:rsidR="000B381C">
              <w:t>, while</w:t>
            </w:r>
            <w:r w:rsidR="00B25F3E">
              <w:t xml:space="preserve"> closely</w:t>
            </w:r>
            <w:r w:rsidR="001421DA">
              <w:t xml:space="preserve"> monitoring</w:t>
            </w:r>
            <w:r w:rsidR="00B25F3E">
              <w:t xml:space="preserve"> </w:t>
            </w:r>
            <w:r w:rsidR="001421DA">
              <w:t>needs of the building</w:t>
            </w:r>
            <w:r w:rsidR="00B25F3E">
              <w:t xml:space="preserve"> in order</w:t>
            </w:r>
            <w:r w:rsidR="000B381C">
              <w:t xml:space="preserve"> to prepare </w:t>
            </w:r>
            <w:r w:rsidR="0028441B">
              <w:t>facilities</w:t>
            </w:r>
            <w:r w:rsidR="000B381C">
              <w:t xml:space="preserve"> for the next instructional day. </w:t>
            </w:r>
          </w:p>
          <w:sdt>
            <w:sdtPr>
              <w:id w:val="1669594239"/>
              <w:placeholder>
                <w:docPart w:val="5A1D62FDED97894BAF0EEF321E5BD025"/>
              </w:placeholder>
              <w:temporary/>
              <w:showingPlcHdr/>
              <w15:appearance w15:val="hidden"/>
            </w:sdtPr>
            <w:sdtEndPr/>
            <w:sdtContent>
              <w:p w14:paraId="05411EA9" w14:textId="77777777" w:rsidR="00036450" w:rsidRDefault="00180329" w:rsidP="00036450">
                <w:pPr>
                  <w:pStyle w:val="Heading2"/>
                </w:pPr>
                <w:r w:rsidRPr="00036450">
                  <w:rPr>
                    <w:rStyle w:val="Heading2Char"/>
                    <w:b/>
                    <w:bCs/>
                    <w:caps/>
                  </w:rPr>
                  <w:t>SKILLS</w:t>
                </w:r>
              </w:p>
            </w:sdtContent>
          </w:sdt>
          <w:p w14:paraId="2E41EBAC" w14:textId="59B0B555" w:rsidR="00036450" w:rsidRPr="004D3011" w:rsidRDefault="00173768" w:rsidP="004D3011">
            <w:pPr>
              <w:rPr>
                <w:color w:val="FFFFFF" w:themeColor="background1"/>
              </w:rPr>
            </w:pPr>
            <w:r>
              <w:rPr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79D1E4E" wp14:editId="596127FA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92075</wp:posOffset>
                      </wp:positionV>
                      <wp:extent cx="3886200" cy="720969"/>
                      <wp:effectExtent l="0" t="0" r="12700" b="15875"/>
                      <wp:wrapNone/>
                      <wp:docPr id="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86200" cy="720969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5A96C8"/>
                                </a:solidFill>
                              </a:ln>
                            </wps:spPr>
                            <wps:txbx>
                              <w:txbxContent>
                                <w:p w14:paraId="42F64C80" w14:textId="03EFE4B6" w:rsidR="00E72C0E" w:rsidRDefault="00E72C0E" w:rsidP="0042251D">
                                  <w:pPr>
                                    <w:pStyle w:val="ListParagraph"/>
                                    <w:numPr>
                                      <w:ilvl w:val="0"/>
                                      <w:numId w:val="6"/>
                                    </w:numPr>
                                  </w:pPr>
                                  <w:r>
                                    <w:t>Superior communication skills</w:t>
                                  </w:r>
                                </w:p>
                                <w:p w14:paraId="2525C3DB" w14:textId="1DACE432" w:rsidR="00E72C0E" w:rsidRDefault="00E72C0E" w:rsidP="0042251D">
                                  <w:pPr>
                                    <w:pStyle w:val="ListParagraph"/>
                                    <w:numPr>
                                      <w:ilvl w:val="0"/>
                                      <w:numId w:val="6"/>
                                    </w:numPr>
                                  </w:pPr>
                                  <w:r>
                                    <w:t>Effective team player</w:t>
                                  </w:r>
                                </w:p>
                                <w:p w14:paraId="0CBB0D36" w14:textId="63047244" w:rsidR="00E72C0E" w:rsidRDefault="00E72C0E" w:rsidP="0042251D">
                                  <w:pPr>
                                    <w:pStyle w:val="ListParagraph"/>
                                    <w:numPr>
                                      <w:ilvl w:val="0"/>
                                      <w:numId w:val="6"/>
                                    </w:numPr>
                                  </w:pPr>
                                  <w:r>
                                    <w:t>Consistent Midwestern work ethic</w:t>
                                  </w:r>
                                </w:p>
                                <w:p w14:paraId="3BCE9F7F" w14:textId="1E494201" w:rsidR="00E72C0E" w:rsidRDefault="00E72C0E" w:rsidP="0042251D">
                                  <w:pPr>
                                    <w:pStyle w:val="ListParagraph"/>
                                    <w:numPr>
                                      <w:ilvl w:val="0"/>
                                      <w:numId w:val="6"/>
                                    </w:numPr>
                                  </w:pPr>
                                  <w:r>
                                    <w:t>Divers</w:t>
                                  </w:r>
                                  <w:r w:rsidR="00173768">
                                    <w:t xml:space="preserve">e </w:t>
                                  </w:r>
                                  <w:r w:rsidR="00B25F3E">
                                    <w:t>experience</w:t>
                                  </w:r>
                                  <w:r>
                                    <w:t xml:space="preserve"> in various occupations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79D1E4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" o:spid="_x0000_s1026" type="#_x0000_t202" style="position:absolute;margin-left:6.35pt;margin-top:7.25pt;width:306pt;height:56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" filled="f" strokecolor="#5a96c8" strokeweight="1.25pt">
                      <v:textbox>
                        <w:txbxContent>
                          <w:p w14:paraId="42F64C80" w14:textId="03EFE4B6" w:rsidR="00E72C0E" w:rsidRDefault="00E72C0E" w:rsidP="0042251D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Superior communication skills</w:t>
                            </w:r>
                          </w:p>
                          <w:p w14:paraId="2525C3DB" w14:textId="1DACE432" w:rsidR="00E72C0E" w:rsidRDefault="00E72C0E" w:rsidP="0042251D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Effective team player</w:t>
                            </w:r>
                          </w:p>
                          <w:p w14:paraId="0CBB0D36" w14:textId="63047244" w:rsidR="00E72C0E" w:rsidRDefault="00E72C0E" w:rsidP="0042251D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Consistent Midwestern work ethic</w:t>
                            </w:r>
                          </w:p>
                          <w:p w14:paraId="3BCE9F7F" w14:textId="1E494201" w:rsidR="00E72C0E" w:rsidRDefault="00E72C0E" w:rsidP="0042251D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Divers</w:t>
                            </w:r>
                            <w:r w:rsidR="00173768">
                              <w:t xml:space="preserve">e </w:t>
                            </w:r>
                            <w:r w:rsidR="00B25F3E">
                              <w:t>experience</w:t>
                            </w:r>
                            <w:r>
                              <w:t xml:space="preserve"> in various occupations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04728CB8" w14:textId="2A109FA8" w:rsidR="0043117B" w:rsidRDefault="000A7852" w:rsidP="000C45FF">
      <w:pPr>
        <w:tabs>
          <w:tab w:val="left" w:pos="990"/>
        </w:tabs>
      </w:pPr>
    </w:p>
    <w:sectPr w:rsidR="0043117B" w:rsidSect="000C45FF">
      <w:headerReference w:type="default" r:id="rId1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FF92AE" w14:textId="77777777" w:rsidR="000A7852" w:rsidRDefault="000A7852" w:rsidP="000C45FF">
      <w:r>
        <w:separator/>
      </w:r>
    </w:p>
  </w:endnote>
  <w:endnote w:type="continuationSeparator" w:id="0">
    <w:p w14:paraId="31679B55" w14:textId="77777777" w:rsidR="000A7852" w:rsidRDefault="000A7852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ABBAA0" w14:textId="77777777" w:rsidR="000A7852" w:rsidRDefault="000A7852" w:rsidP="000C45FF">
      <w:r>
        <w:separator/>
      </w:r>
    </w:p>
  </w:footnote>
  <w:footnote w:type="continuationSeparator" w:id="0">
    <w:p w14:paraId="58E2F131" w14:textId="77777777" w:rsidR="000A7852" w:rsidRDefault="000A7852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333E5E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32DCCC3D" wp14:editId="5B940E9C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8B2474"/>
    <w:multiLevelType w:val="hybridMultilevel"/>
    <w:tmpl w:val="414A16DE"/>
    <w:lvl w:ilvl="0" w:tplc="927AD606">
      <w:start w:val="2018"/>
      <w:numFmt w:val="bullet"/>
      <w:lvlText w:val=""/>
      <w:lvlJc w:val="left"/>
      <w:pPr>
        <w:ind w:left="720" w:hanging="360"/>
      </w:pPr>
      <w:rPr>
        <w:rFonts w:ascii="Symbol" w:eastAsiaTheme="minorEastAsia" w:hAnsi="Symbol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EC7E04"/>
    <w:multiLevelType w:val="hybridMultilevel"/>
    <w:tmpl w:val="71320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071C1D"/>
    <w:multiLevelType w:val="hybridMultilevel"/>
    <w:tmpl w:val="770EFA4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005A9B"/>
    <w:multiLevelType w:val="hybridMultilevel"/>
    <w:tmpl w:val="7230F478"/>
    <w:lvl w:ilvl="0" w:tplc="939C71BC">
      <w:start w:val="2018"/>
      <w:numFmt w:val="bullet"/>
      <w:lvlText w:val="-"/>
      <w:lvlJc w:val="left"/>
      <w:pPr>
        <w:ind w:left="720" w:hanging="360"/>
      </w:pPr>
      <w:rPr>
        <w:rFonts w:ascii="Century Gothic" w:eastAsiaTheme="minorEastAsia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1358EA"/>
    <w:multiLevelType w:val="hybridMultilevel"/>
    <w:tmpl w:val="B876F818"/>
    <w:lvl w:ilvl="0" w:tplc="939C71BC">
      <w:start w:val="2018"/>
      <w:numFmt w:val="bullet"/>
      <w:lvlText w:val="-"/>
      <w:lvlJc w:val="left"/>
      <w:pPr>
        <w:ind w:left="720" w:hanging="360"/>
      </w:pPr>
      <w:rPr>
        <w:rFonts w:ascii="Century Gothic" w:eastAsiaTheme="minorEastAsia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9428C"/>
    <w:multiLevelType w:val="hybridMultilevel"/>
    <w:tmpl w:val="8134411E"/>
    <w:lvl w:ilvl="0" w:tplc="927AD606">
      <w:start w:val="2018"/>
      <w:numFmt w:val="bullet"/>
      <w:lvlText w:val=""/>
      <w:lvlJc w:val="left"/>
      <w:pPr>
        <w:ind w:left="720" w:hanging="360"/>
      </w:pPr>
      <w:rPr>
        <w:rFonts w:ascii="Symbol" w:eastAsiaTheme="minorEastAsia" w:hAnsi="Symbol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removePersonalInformation/>
  <w:removeDateAndTime/>
  <w:doNotDisplayPageBoundarie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BB8"/>
    <w:rsid w:val="00015292"/>
    <w:rsid w:val="00036450"/>
    <w:rsid w:val="00094499"/>
    <w:rsid w:val="000A7852"/>
    <w:rsid w:val="000B381C"/>
    <w:rsid w:val="000C45FF"/>
    <w:rsid w:val="000E3FD1"/>
    <w:rsid w:val="00112054"/>
    <w:rsid w:val="001421DA"/>
    <w:rsid w:val="001525E1"/>
    <w:rsid w:val="00173768"/>
    <w:rsid w:val="00180329"/>
    <w:rsid w:val="0019001F"/>
    <w:rsid w:val="00195DC1"/>
    <w:rsid w:val="001A74A5"/>
    <w:rsid w:val="001B2ABD"/>
    <w:rsid w:val="001E0391"/>
    <w:rsid w:val="001E1759"/>
    <w:rsid w:val="001F1ECC"/>
    <w:rsid w:val="002400EB"/>
    <w:rsid w:val="00256CF7"/>
    <w:rsid w:val="00281FD5"/>
    <w:rsid w:val="0028441B"/>
    <w:rsid w:val="002A7796"/>
    <w:rsid w:val="002F3C01"/>
    <w:rsid w:val="0030481B"/>
    <w:rsid w:val="003156FC"/>
    <w:rsid w:val="003254B5"/>
    <w:rsid w:val="0037121F"/>
    <w:rsid w:val="003A6B7D"/>
    <w:rsid w:val="003B06CA"/>
    <w:rsid w:val="003F7F80"/>
    <w:rsid w:val="004071FC"/>
    <w:rsid w:val="00414E0A"/>
    <w:rsid w:val="0042251D"/>
    <w:rsid w:val="00445947"/>
    <w:rsid w:val="00472A48"/>
    <w:rsid w:val="004813B3"/>
    <w:rsid w:val="00496591"/>
    <w:rsid w:val="004C63E4"/>
    <w:rsid w:val="004D3011"/>
    <w:rsid w:val="004F4F11"/>
    <w:rsid w:val="005262AC"/>
    <w:rsid w:val="005B2AD3"/>
    <w:rsid w:val="005B70C1"/>
    <w:rsid w:val="005C1A36"/>
    <w:rsid w:val="005E39D5"/>
    <w:rsid w:val="00600670"/>
    <w:rsid w:val="0062123A"/>
    <w:rsid w:val="00646E75"/>
    <w:rsid w:val="006771D0"/>
    <w:rsid w:val="00692BB8"/>
    <w:rsid w:val="00715FCB"/>
    <w:rsid w:val="00743101"/>
    <w:rsid w:val="007775E1"/>
    <w:rsid w:val="007867A0"/>
    <w:rsid w:val="007927F5"/>
    <w:rsid w:val="007A2068"/>
    <w:rsid w:val="007A7AC3"/>
    <w:rsid w:val="007C4FD2"/>
    <w:rsid w:val="007F5AB0"/>
    <w:rsid w:val="00802CA0"/>
    <w:rsid w:val="00835331"/>
    <w:rsid w:val="009260CD"/>
    <w:rsid w:val="00952C25"/>
    <w:rsid w:val="00997E4E"/>
    <w:rsid w:val="00A1455F"/>
    <w:rsid w:val="00A2118D"/>
    <w:rsid w:val="00AA161C"/>
    <w:rsid w:val="00AD0321"/>
    <w:rsid w:val="00AD76E2"/>
    <w:rsid w:val="00B20152"/>
    <w:rsid w:val="00B2137C"/>
    <w:rsid w:val="00B25F3E"/>
    <w:rsid w:val="00B359E4"/>
    <w:rsid w:val="00B57D98"/>
    <w:rsid w:val="00B70850"/>
    <w:rsid w:val="00BE33F4"/>
    <w:rsid w:val="00BF14DA"/>
    <w:rsid w:val="00C066B6"/>
    <w:rsid w:val="00C37BA1"/>
    <w:rsid w:val="00C4674C"/>
    <w:rsid w:val="00C506CF"/>
    <w:rsid w:val="00C72BED"/>
    <w:rsid w:val="00C9578B"/>
    <w:rsid w:val="00CB0055"/>
    <w:rsid w:val="00D2522B"/>
    <w:rsid w:val="00D422DE"/>
    <w:rsid w:val="00D5459D"/>
    <w:rsid w:val="00DA1F4D"/>
    <w:rsid w:val="00DD172A"/>
    <w:rsid w:val="00DD7935"/>
    <w:rsid w:val="00DE0649"/>
    <w:rsid w:val="00E25A26"/>
    <w:rsid w:val="00E4381A"/>
    <w:rsid w:val="00E55D74"/>
    <w:rsid w:val="00E72C0E"/>
    <w:rsid w:val="00F03021"/>
    <w:rsid w:val="00F60274"/>
    <w:rsid w:val="00F77FB9"/>
    <w:rsid w:val="00FB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80177F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D5459D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D5459D"/>
    <w:rPr>
      <w:rFonts w:asciiTheme="majorHAnsi" w:eastAsiaTheme="majorEastAsia" w:hAnsiTheme="majorHAnsi" w:cstheme="majorBidi"/>
      <w:b/>
      <w:caps/>
      <w:color w:val="548AB7" w:themeColor="accent1" w:themeShade="BF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paragraph" w:styleId="ListParagraph">
    <w:name w:val="List Paragraph"/>
    <w:basedOn w:val="Normal"/>
    <w:uiPriority w:val="34"/>
    <w:semiHidden/>
    <w:qFormat/>
    <w:rsid w:val="00E72C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mailto:CainFritz@gmail.com" TargetMode="Externa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1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ainfritz/Library/Containers/com.microsoft.Word/Data/Library/Application%20Support/Microsoft/Office/16.0/DTS/Search/%7b5837863E-F54A-4F46-91CF-0156A661BFEA%7dtf00546271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3D74DB3055DB44408849004CA9688C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1A8F50-37B7-094B-9007-D8A3A58D819B}"/>
      </w:docPartPr>
      <w:docPartBody>
        <w:p w:rsidR="00835BF4" w:rsidRDefault="00EF7472">
          <w:pPr>
            <w:pStyle w:val="3D74DB3055DB44408849004CA9688C70"/>
          </w:pPr>
          <w:r w:rsidRPr="00CB0055">
            <w:t>Contact</w:t>
          </w:r>
        </w:p>
      </w:docPartBody>
    </w:docPart>
    <w:docPart>
      <w:docPartPr>
        <w:name w:val="88942E53581C8848B2920A44A328A3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CF04B7-568E-7746-96FA-023A599D1168}"/>
      </w:docPartPr>
      <w:docPartBody>
        <w:p w:rsidR="00835BF4" w:rsidRDefault="00EF7472">
          <w:pPr>
            <w:pStyle w:val="88942E53581C8848B2920A44A328A357"/>
          </w:pPr>
          <w:r w:rsidRPr="004D3011">
            <w:t>PHONE:</w:t>
          </w:r>
        </w:p>
      </w:docPartBody>
    </w:docPart>
    <w:docPart>
      <w:docPartPr>
        <w:name w:val="B5BD175F2D5DCB4899EBB6705F882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9E94B8-1E67-BA49-BCB7-4693EB55FCB2}"/>
      </w:docPartPr>
      <w:docPartBody>
        <w:p w:rsidR="00835BF4" w:rsidRDefault="00EF7472">
          <w:pPr>
            <w:pStyle w:val="B5BD175F2D5DCB4899EBB6705F882440"/>
          </w:pPr>
          <w:r w:rsidRPr="004D3011">
            <w:t>EMAIL:</w:t>
          </w:r>
        </w:p>
      </w:docPartBody>
    </w:docPart>
    <w:docPart>
      <w:docPartPr>
        <w:name w:val="7A432331197699409E0888A0778FFE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258D58-17D1-FD4C-8F17-DD3C52207154}"/>
      </w:docPartPr>
      <w:docPartBody>
        <w:p w:rsidR="00835BF4" w:rsidRDefault="00EF7472">
          <w:pPr>
            <w:pStyle w:val="7A432331197699409E0888A0778FFE96"/>
          </w:pPr>
          <w:r w:rsidRPr="00036450">
            <w:t>EDUCATION</w:t>
          </w:r>
        </w:p>
      </w:docPartBody>
    </w:docPart>
    <w:docPart>
      <w:docPartPr>
        <w:name w:val="FC23A664F015054C9B1E2E0579C34D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DCC6F5-0DA3-2648-859F-F5A6F7A9E181}"/>
      </w:docPartPr>
      <w:docPartBody>
        <w:p w:rsidR="00835BF4" w:rsidRDefault="00EF7472">
          <w:pPr>
            <w:pStyle w:val="FC23A664F015054C9B1E2E0579C34DED"/>
          </w:pPr>
          <w:r w:rsidRPr="00036450">
            <w:t>WORK EXPERIENCE</w:t>
          </w:r>
        </w:p>
      </w:docPartBody>
    </w:docPart>
    <w:docPart>
      <w:docPartPr>
        <w:name w:val="5A1D62FDED97894BAF0EEF321E5BD0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A8416D-1322-5F45-A730-572DCF415C39}"/>
      </w:docPartPr>
      <w:docPartBody>
        <w:p w:rsidR="00835BF4" w:rsidRDefault="00EF7472">
          <w:pPr>
            <w:pStyle w:val="5A1D62FDED97894BAF0EEF321E5BD025"/>
          </w:pPr>
          <w:r w:rsidRPr="00036450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472"/>
    <w:rsid w:val="00541FA2"/>
    <w:rsid w:val="006F2631"/>
    <w:rsid w:val="00835BF4"/>
    <w:rsid w:val="00D95FB7"/>
    <w:rsid w:val="00EF7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pBdr>
        <w:bottom w:val="single" w:sz="8" w:space="1" w:color="4472C4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D74DB3055DB44408849004CA9688C70">
    <w:name w:val="3D74DB3055DB44408849004CA9688C70"/>
  </w:style>
  <w:style w:type="paragraph" w:customStyle="1" w:styleId="88942E53581C8848B2920A44A328A357">
    <w:name w:val="88942E53581C8848B2920A44A328A357"/>
  </w:style>
  <w:style w:type="paragraph" w:customStyle="1" w:styleId="B5BD175F2D5DCB4899EBB6705F882440">
    <w:name w:val="B5BD175F2D5DCB4899EBB6705F882440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7A432331197699409E0888A0778FFE96">
    <w:name w:val="7A432331197699409E0888A0778FFE96"/>
  </w:style>
  <w:style w:type="paragraph" w:customStyle="1" w:styleId="FC23A664F015054C9B1E2E0579C34DED">
    <w:name w:val="FC23A664F015054C9B1E2E0579C34DED"/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sz w:val="22"/>
      <w:szCs w:val="26"/>
      <w:lang w:eastAsia="ja-JP"/>
    </w:rPr>
  </w:style>
  <w:style w:type="paragraph" w:customStyle="1" w:styleId="5A1D62FDED97894BAF0EEF321E5BD025">
    <w:name w:val="5A1D62FDED97894BAF0EEF321E5BD02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D14EC26-251D-443A-AF4F-B15D0F3B0F8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8143E149-BD72-41A7-8F13-AF59DE30D6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8506A0D-4821-47C2-BD9B-CACF27C6B10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grey resume.dotx</Template>
  <TotalTime>0</TotalTime>
  <Pages>1</Pages>
  <Words>300</Words>
  <Characters>1713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2021-04-16T18:56:00Z</dcterms:created>
  <dcterms:modified xsi:type="dcterms:W3CDTF">2021-04-18T21:56:00Z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